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0BEE" w14:textId="77777777" w:rsidR="00526C79" w:rsidRPr="00C167D6" w:rsidRDefault="00000000" w:rsidP="0009124C">
      <w:pPr>
        <w:pStyle w:val="Date"/>
        <w:spacing w:after="240"/>
        <w:rPr>
          <w:b/>
        </w:rPr>
      </w:pPr>
      <w:sdt>
        <w:sdtPr>
          <w:rPr>
            <w:b/>
          </w:rPr>
          <w:id w:val="-1833597651"/>
          <w:placeholder>
            <w:docPart w:val="B7509BC549E24531941D4A6AF7E998C4"/>
          </w:placeholder>
          <w:date>
            <w:dateFormat w:val="MMMM d, yyyy"/>
            <w:lid w:val="en-US"/>
            <w:storeMappedDataAs w:val="dateTime"/>
            <w:calendar w:val="gregorian"/>
          </w:date>
        </w:sdtPr>
        <w:sdtContent>
          <w:r w:rsidR="00C71080">
            <w:rPr>
              <w:b/>
            </w:rPr>
            <w:t>AIUB | FSIT</w:t>
          </w:r>
        </w:sdtContent>
      </w:sdt>
    </w:p>
    <w:p w14:paraId="05564D21" w14:textId="77777777" w:rsidR="00526C79" w:rsidRPr="00C167D6" w:rsidRDefault="00862809">
      <w:pPr>
        <w:pStyle w:val="Title"/>
        <w:rPr>
          <w:b/>
        </w:rPr>
      </w:pPr>
      <w:r>
        <w:rPr>
          <w:b/>
        </w:rPr>
        <w:t>S</w:t>
      </w:r>
      <w:r w:rsidR="007C277A">
        <w:rPr>
          <w:b/>
        </w:rPr>
        <w:t>R</w:t>
      </w:r>
      <w:r w:rsidR="00C167D6" w:rsidRPr="00C167D6">
        <w:rPr>
          <w:b/>
        </w:rPr>
        <w:t>E PROJECT</w:t>
      </w:r>
    </w:p>
    <w:p w14:paraId="5AD9B026" w14:textId="2DB749FB" w:rsidR="00526C79" w:rsidRDefault="00862809">
      <w:pPr>
        <w:pStyle w:val="Subtitle"/>
        <w:spacing w:before="60" w:after="360" w:line="240" w:lineRule="auto"/>
        <w:contextualSpacing/>
      </w:pPr>
      <w:r>
        <w:t xml:space="preserve">SOFTWARE </w:t>
      </w:r>
      <w:r w:rsidR="007C277A">
        <w:t xml:space="preserve">Requirement </w:t>
      </w:r>
      <w:r w:rsidR="00204469">
        <w:t>ENGINEERING</w:t>
      </w:r>
      <w:r w:rsidR="000D4A38">
        <w:t> | </w:t>
      </w:r>
      <w:r w:rsidR="008C52FA">
        <w:t>SPRING</w:t>
      </w:r>
      <w:r w:rsidR="00204469">
        <w:t xml:space="preserve"> 20</w:t>
      </w:r>
      <w:r w:rsidR="00E724A3">
        <w:t>2</w:t>
      </w:r>
      <w:r w:rsidR="006E5646">
        <w:t>2</w:t>
      </w:r>
      <w:r w:rsidR="00C71080">
        <w:t xml:space="preserve"> - </w:t>
      </w:r>
      <w:r w:rsidR="00204469">
        <w:t>20</w:t>
      </w:r>
      <w:r w:rsidR="00701D43">
        <w:t>2</w:t>
      </w:r>
      <w:r w:rsidR="006E5646">
        <w:t>3</w:t>
      </w:r>
    </w:p>
    <w:p w14:paraId="6C47855F" w14:textId="77777777" w:rsidR="00F574B8" w:rsidRDefault="00F574B8" w:rsidP="004B53BF">
      <w:pPr>
        <w:pStyle w:val="Heading2"/>
        <w:jc w:val="both"/>
      </w:pPr>
      <w:r>
        <w:t>What to make?</w:t>
      </w:r>
    </w:p>
    <w:p w14:paraId="0ED48DCB" w14:textId="77777777" w:rsidR="00F574B8" w:rsidRDefault="007C277A" w:rsidP="004B53BF">
      <w:pPr>
        <w:jc w:val="both"/>
      </w:pPr>
      <w:r>
        <w:t xml:space="preserve">This is something like Idea Startup. Come with an idea that can become potential startup. Now you </w:t>
      </w:r>
      <w:r w:rsidR="007C676B">
        <w:t>must</w:t>
      </w:r>
      <w:r>
        <w:t xml:space="preserve"> search funding for your idea to become startup.</w:t>
      </w:r>
      <w:r w:rsidR="00910A02">
        <w:t xml:space="preserve"> Investors will be agreed to invest on your idea if they see their profit. So, you have to convince them with your innovative idea and also with profit calculation.</w:t>
      </w:r>
    </w:p>
    <w:p w14:paraId="0B505707" w14:textId="77777777" w:rsidR="00F574B8" w:rsidRDefault="00F574B8" w:rsidP="004B53BF">
      <w:pPr>
        <w:pStyle w:val="Heading2"/>
        <w:jc w:val="both"/>
      </w:pPr>
      <w:r>
        <w:t>How is a team made?</w:t>
      </w:r>
    </w:p>
    <w:p w14:paraId="24275673" w14:textId="77777777" w:rsidR="00526C79" w:rsidRDefault="00C96835" w:rsidP="004B53BF">
      <w:pPr>
        <w:jc w:val="both"/>
      </w:pPr>
      <w:r>
        <w:t>A team is up to f</w:t>
      </w:r>
      <w:r w:rsidR="00F619C9">
        <w:t xml:space="preserve">our </w:t>
      </w:r>
      <w:r w:rsidR="00F574B8">
        <w:t>students.</w:t>
      </w:r>
      <w:r w:rsidR="00580C7B">
        <w:t xml:space="preserve"> </w:t>
      </w:r>
      <w:r w:rsidR="00F574B8">
        <w:t>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14:paraId="142C4861" w14:textId="77777777" w:rsidR="00F574B8" w:rsidRDefault="00F603F1" w:rsidP="00F603F1">
      <w:pPr>
        <w:pStyle w:val="Heading2"/>
      </w:pPr>
      <w:r>
        <w:t xml:space="preserve">Problem </w:t>
      </w:r>
      <w:r w:rsidR="000445F6">
        <w:t>d</w:t>
      </w:r>
      <w:r w:rsidR="005C53E2">
        <w:t>omain</w:t>
      </w:r>
    </w:p>
    <w:p w14:paraId="01E17979" w14:textId="77777777" w:rsidR="002B5AA7" w:rsidRDefault="00394BE8" w:rsidP="002B5AA7">
      <w:pPr>
        <w:jc w:val="both"/>
      </w:pPr>
      <w:r w:rsidRPr="004B53BF">
        <w:rPr>
          <w:b/>
        </w:rPr>
        <w:t>Category A:</w:t>
      </w:r>
      <w:r w:rsidRPr="004B53BF">
        <w:tab/>
      </w:r>
      <w:r w:rsidR="00F603F1" w:rsidRPr="004B53BF">
        <w:t xml:space="preserve">Find a </w:t>
      </w:r>
      <w:r w:rsidR="00335CE6">
        <w:t>real-life</w:t>
      </w:r>
      <w:r w:rsidR="00956AAA">
        <w:t xml:space="preserve"> problem</w:t>
      </w:r>
      <w:r w:rsidR="00F603F1" w:rsidRPr="004B53BF">
        <w:t>, even in your own life or community, and then work to solve it. Build a project that could change lives. </w:t>
      </w:r>
      <w:r w:rsidR="002B5AA7" w:rsidRPr="00F603F1">
        <w:t xml:space="preserve">The next big thing could come from you. Facebook and Twitter started as student projects. Your ideas could be next. </w:t>
      </w:r>
      <w:r w:rsidR="002B5AA7">
        <w:t>Come up with an innovative application idea and proceed accordingly</w:t>
      </w:r>
      <w:r w:rsidR="002B5AA7" w:rsidRPr="00F603F1">
        <w:t>.</w:t>
      </w:r>
    </w:p>
    <w:p w14:paraId="41FDCE54" w14:textId="77777777" w:rsidR="00F603F1" w:rsidRPr="004B53BF" w:rsidRDefault="00F603F1" w:rsidP="004B53BF">
      <w:pPr>
        <w:rPr>
          <w:b/>
        </w:rPr>
      </w:pPr>
      <w:r w:rsidRPr="004B53BF">
        <w:rPr>
          <w:b/>
        </w:rPr>
        <w:t>OR</w:t>
      </w:r>
    </w:p>
    <w:p w14:paraId="40E14F46" w14:textId="77777777" w:rsidR="005F6445" w:rsidRDefault="00394BE8" w:rsidP="004B53BF">
      <w:pPr>
        <w:jc w:val="both"/>
      </w:pPr>
      <w:r w:rsidRPr="004B53BF">
        <w:rPr>
          <w:b/>
        </w:rPr>
        <w:t>Category B:</w:t>
      </w:r>
      <w:r w:rsidRPr="004B53BF">
        <w:tab/>
      </w:r>
      <w:r w:rsidR="005F6445">
        <w:t xml:space="preserve">There might be dozens of software to solve our </w:t>
      </w:r>
      <w:r w:rsidR="00E34572">
        <w:t>real-life</w:t>
      </w:r>
      <w:r w:rsidR="005F6445">
        <w:t xml:space="preserve"> problem</w:t>
      </w:r>
      <w:r w:rsidR="00956AAA">
        <w:t>s</w:t>
      </w:r>
      <w:r w:rsidR="005F6445">
        <w:t xml:space="preserve"> and provide benefit to business. </w:t>
      </w:r>
      <w:r w:rsidR="00140B74">
        <w:t xml:space="preserve">Come up with an idea that will extend the current version of those software. </w:t>
      </w:r>
    </w:p>
    <w:p w14:paraId="1EAB0A59" w14:textId="77777777" w:rsidR="00F00245" w:rsidRDefault="00140B74" w:rsidP="00F00245">
      <w:pPr>
        <w:pStyle w:val="Heading2"/>
      </w:pPr>
      <w:r>
        <w:br/>
      </w:r>
      <w:r w:rsidR="00F00245">
        <w:t>Technology</w:t>
      </w:r>
    </w:p>
    <w:p w14:paraId="22B8AA9C" w14:textId="77777777" w:rsidR="00387FAF" w:rsidRDefault="00F00245" w:rsidP="004C5735">
      <w:pPr>
        <w:ind w:left="720"/>
      </w:pPr>
      <w:r>
        <w:rPr>
          <w:b/>
        </w:rPr>
        <w:t>Option A:</w:t>
      </w:r>
      <w:r>
        <w:tab/>
        <w:t>Web</w:t>
      </w:r>
      <w:r>
        <w:br/>
      </w:r>
      <w:r>
        <w:rPr>
          <w:b/>
        </w:rPr>
        <w:t>Option B:</w:t>
      </w:r>
      <w:r>
        <w:rPr>
          <w:b/>
        </w:rPr>
        <w:tab/>
      </w:r>
      <w:r>
        <w:t>Desktop</w:t>
      </w:r>
      <w:r>
        <w:br/>
      </w:r>
      <w:r>
        <w:rPr>
          <w:b/>
        </w:rPr>
        <w:t>Option C:</w:t>
      </w:r>
      <w:r>
        <w:rPr>
          <w:b/>
        </w:rPr>
        <w:tab/>
      </w:r>
      <w:r w:rsidR="008B1527">
        <w:t>Mobile Phones/Handheld Devices</w:t>
      </w:r>
    </w:p>
    <w:p w14:paraId="2175F7F1" w14:textId="77777777" w:rsidR="00387FAF" w:rsidRDefault="00387FAF" w:rsidP="0062220A">
      <w:pPr>
        <w:pStyle w:val="Heading2"/>
      </w:pPr>
    </w:p>
    <w:p w14:paraId="45B5A727" w14:textId="77777777" w:rsidR="004C5735" w:rsidRPr="004C5735" w:rsidRDefault="004C5735" w:rsidP="004C5735"/>
    <w:p w14:paraId="64DA4B66" w14:textId="77777777" w:rsidR="00387FAF" w:rsidRDefault="00387FAF" w:rsidP="0062220A">
      <w:pPr>
        <w:pStyle w:val="Heading2"/>
      </w:pPr>
    </w:p>
    <w:p w14:paraId="258B65CB" w14:textId="77777777" w:rsidR="007C277A" w:rsidRDefault="007C277A" w:rsidP="007C277A"/>
    <w:p w14:paraId="6FCCD923" w14:textId="77777777" w:rsidR="007C277A" w:rsidRPr="007C277A" w:rsidRDefault="007C277A" w:rsidP="007C277A"/>
    <w:p w14:paraId="20B2FCFE" w14:textId="77777777" w:rsidR="004F6C77" w:rsidRDefault="00690675" w:rsidP="0062220A">
      <w:pPr>
        <w:pStyle w:val="Heading2"/>
      </w:pPr>
      <w:r>
        <w:lastRenderedPageBreak/>
        <w:br/>
      </w:r>
      <w:r w:rsidR="00287182">
        <w:t xml:space="preserve">Important </w:t>
      </w:r>
      <w:r w:rsidR="000445F6">
        <w:t>m</w:t>
      </w:r>
      <w:r w:rsidR="0062220A">
        <w:t>ilestones</w:t>
      </w:r>
    </w:p>
    <w:tbl>
      <w:tblPr>
        <w:tblStyle w:val="TaskListTable"/>
        <w:tblW w:w="5000" w:type="pct"/>
        <w:tblLook w:val="04A0" w:firstRow="1" w:lastRow="0" w:firstColumn="1" w:lastColumn="0" w:noHBand="0" w:noVBand="1"/>
      </w:tblPr>
      <w:tblGrid>
        <w:gridCol w:w="4043"/>
        <w:gridCol w:w="3110"/>
        <w:gridCol w:w="2220"/>
      </w:tblGrid>
      <w:tr w:rsidR="004F6C77" w14:paraId="7175FFD7" w14:textId="77777777" w:rsidTr="008238D9">
        <w:trPr>
          <w:cnfStyle w:val="100000000000" w:firstRow="1" w:lastRow="0" w:firstColumn="0" w:lastColumn="0" w:oddVBand="0" w:evenVBand="0" w:oddHBand="0" w:evenHBand="0" w:firstRowFirstColumn="0" w:firstRowLastColumn="0" w:lastRowFirstColumn="0" w:lastRowLastColumn="0"/>
          <w:tblHeader/>
        </w:trPr>
        <w:tc>
          <w:tcPr>
            <w:tcW w:w="2157" w:type="pct"/>
            <w:tcBorders>
              <w:left w:val="single" w:sz="4" w:space="0" w:color="8FB931" w:themeColor="accent2"/>
              <w:bottom w:val="single" w:sz="4" w:space="0" w:color="auto"/>
            </w:tcBorders>
            <w:shd w:val="clear" w:color="auto" w:fill="8FB931" w:themeFill="accent2"/>
            <w:vAlign w:val="bottom"/>
          </w:tcPr>
          <w:p w14:paraId="0DA057B2" w14:textId="77777777" w:rsidR="004F6C77" w:rsidRDefault="004F6C77" w:rsidP="00BE3E56">
            <w:pPr>
              <w:jc w:val="left"/>
            </w:pPr>
            <w:r>
              <w:t>Task</w:t>
            </w:r>
          </w:p>
        </w:tc>
        <w:tc>
          <w:tcPr>
            <w:tcW w:w="1659" w:type="pct"/>
            <w:tcBorders>
              <w:bottom w:val="single" w:sz="4" w:space="0" w:color="auto"/>
            </w:tcBorders>
            <w:vAlign w:val="bottom"/>
          </w:tcPr>
          <w:p w14:paraId="5B50FCB6" w14:textId="54C58821" w:rsidR="004F6C77" w:rsidRDefault="009850CB" w:rsidP="00BE3E56">
            <w:r>
              <w:t xml:space="preserve">Last </w:t>
            </w:r>
            <w:r w:rsidR="004F6C77">
              <w:t>Due Date</w:t>
            </w:r>
          </w:p>
        </w:tc>
        <w:tc>
          <w:tcPr>
            <w:tcW w:w="1184" w:type="pct"/>
            <w:tcBorders>
              <w:bottom w:val="single" w:sz="4" w:space="0" w:color="auto"/>
            </w:tcBorders>
            <w:vAlign w:val="bottom"/>
          </w:tcPr>
          <w:p w14:paraId="4CFBC309" w14:textId="77777777" w:rsidR="004F6C77" w:rsidRDefault="004F6C77" w:rsidP="00BE3E56">
            <w:r>
              <w:t>Evaluation for</w:t>
            </w:r>
          </w:p>
        </w:tc>
      </w:tr>
      <w:tr w:rsidR="004F6C77" w14:paraId="1376FBE6" w14:textId="77777777" w:rsidTr="008238D9">
        <w:trPr>
          <w:cnfStyle w:val="000000100000" w:firstRow="0" w:lastRow="0" w:firstColumn="0" w:lastColumn="0" w:oddVBand="0" w:evenVBand="0" w:oddHBand="1" w:evenHBand="0" w:firstRowFirstColumn="0" w:firstRowLastColumn="0" w:lastRowFirstColumn="0" w:lastRowLastColumn="0"/>
        </w:trPr>
        <w:tc>
          <w:tcPr>
            <w:tcW w:w="2157" w:type="pct"/>
            <w:tcBorders>
              <w:top w:val="single" w:sz="4" w:space="0" w:color="auto"/>
              <w:left w:val="single" w:sz="4" w:space="0" w:color="auto"/>
              <w:bottom w:val="single" w:sz="4" w:space="0" w:color="A6A6A6" w:themeColor="background1" w:themeShade="A6"/>
              <w:right w:val="single" w:sz="4" w:space="0" w:color="A6A6A6" w:themeColor="background1" w:themeShade="A6"/>
            </w:tcBorders>
          </w:tcPr>
          <w:p w14:paraId="56E4D78F" w14:textId="77777777" w:rsidR="004F6C77" w:rsidRDefault="00A06858" w:rsidP="008238D9">
            <w:pPr>
              <w:jc w:val="left"/>
            </w:pPr>
            <w:r>
              <w:t>Project Submission</w:t>
            </w:r>
          </w:p>
        </w:tc>
        <w:tc>
          <w:tcPr>
            <w:tcW w:w="1659"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242E7DEA" w14:textId="74926AD1" w:rsidR="004F6C77" w:rsidRPr="00387FAF" w:rsidRDefault="006E5646" w:rsidP="00C71080">
            <w:pPr>
              <w:rPr>
                <w:b/>
                <w:bCs/>
                <w:color w:val="FF0000"/>
              </w:rPr>
            </w:pPr>
            <w:r>
              <w:rPr>
                <w:b/>
                <w:bCs/>
                <w:color w:val="FF0000"/>
              </w:rPr>
              <w:t>During Class time till last class</w:t>
            </w:r>
          </w:p>
        </w:tc>
        <w:tc>
          <w:tcPr>
            <w:tcW w:w="1184" w:type="pct"/>
            <w:tcBorders>
              <w:top w:val="single" w:sz="4" w:space="0" w:color="auto"/>
              <w:left w:val="single" w:sz="4" w:space="0" w:color="A6A6A6" w:themeColor="background1" w:themeShade="A6"/>
              <w:bottom w:val="single" w:sz="4" w:space="0" w:color="A6A6A6" w:themeColor="background1" w:themeShade="A6"/>
              <w:right w:val="single" w:sz="4" w:space="0" w:color="auto"/>
            </w:tcBorders>
          </w:tcPr>
          <w:p w14:paraId="26A1423E" w14:textId="77777777" w:rsidR="004F6C77" w:rsidRDefault="00A06858" w:rsidP="00BE3E56">
            <w:pPr>
              <w:rPr>
                <w:rFonts w:hAnsi="MS Gothic"/>
                <w:color w:val="404040" w:themeColor="text1" w:themeTint="BF"/>
                <w:sz w:val="20"/>
              </w:rPr>
            </w:pPr>
            <w:r>
              <w:rPr>
                <w:rFonts w:hAnsi="MS Gothic"/>
                <w:color w:val="404040" w:themeColor="text1" w:themeTint="BF"/>
                <w:sz w:val="20"/>
              </w:rPr>
              <w:t>Final Project</w:t>
            </w:r>
          </w:p>
        </w:tc>
      </w:tr>
    </w:tbl>
    <w:p w14:paraId="56AA62F2" w14:textId="77777777" w:rsidR="00F574B8" w:rsidRDefault="00C83243" w:rsidP="007F706D">
      <w:pPr>
        <w:pStyle w:val="Heading2"/>
      </w:pPr>
      <w:r>
        <w:t>Your Project should include the following</w:t>
      </w:r>
    </w:p>
    <w:p w14:paraId="61A2C730" w14:textId="77777777" w:rsidR="00C83243" w:rsidRPr="00C83243" w:rsidRDefault="00C83243" w:rsidP="00C83243">
      <w:pPr>
        <w:spacing w:before="80" w:after="80"/>
        <w:rPr>
          <w:rFonts w:ascii="Times New Roman" w:hAnsi="Times New Roman" w:cs="Times New Roman"/>
          <w:b/>
          <w:color w:val="auto"/>
        </w:rPr>
      </w:pPr>
      <w:r w:rsidRPr="00C83243">
        <w:rPr>
          <w:rFonts w:ascii="Times New Roman" w:hAnsi="Times New Roman" w:cs="Times New Roman"/>
          <w:b/>
          <w:color w:val="auto"/>
        </w:rPr>
        <w:t>Conceptual Foundation of the Project</w:t>
      </w:r>
    </w:p>
    <w:p w14:paraId="3CC05E25" w14:textId="77777777" w:rsidR="00C83243" w:rsidRPr="00C83243"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Does the project have a clear target market or audience? </w:t>
      </w:r>
    </w:p>
    <w:p w14:paraId="3AE885E3" w14:textId="77777777" w:rsidR="00C83243" w:rsidRPr="00C83243"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Does the team demonstrate a thorough understanding of the need, problem or opportunity, including evidence of research into the need, problem or opportunity? </w:t>
      </w:r>
    </w:p>
    <w:p w14:paraId="05652425" w14:textId="77777777" w:rsidR="00C83243" w:rsidRPr="007C277A"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Is the project’s purpose and basic functionality easily understood? </w:t>
      </w:r>
    </w:p>
    <w:p w14:paraId="14284848" w14:textId="77777777" w:rsidR="007C277A" w:rsidRPr="00C83243" w:rsidRDefault="007C277A" w:rsidP="00B4131C">
      <w:pPr>
        <w:pStyle w:val="ListParagraph"/>
        <w:numPr>
          <w:ilvl w:val="1"/>
          <w:numId w:val="4"/>
        </w:numPr>
        <w:suppressAutoHyphens/>
        <w:spacing w:line="276" w:lineRule="auto"/>
        <w:ind w:left="216" w:hanging="216"/>
        <w:rPr>
          <w:color w:val="auto"/>
        </w:rPr>
      </w:pPr>
      <w:r>
        <w:rPr>
          <w:rFonts w:ascii="Times New Roman" w:hAnsi="Times New Roman" w:cs="Times New Roman"/>
          <w:color w:val="auto"/>
        </w:rPr>
        <w:t>Your document should have proper requirement of the project we can call SRS.</w:t>
      </w:r>
    </w:p>
    <w:p w14:paraId="6869A568" w14:textId="77777777" w:rsidR="00C83243" w:rsidRPr="00C83243" w:rsidRDefault="007C277A" w:rsidP="00B4131C">
      <w:pPr>
        <w:spacing w:before="80" w:after="80" w:line="276" w:lineRule="auto"/>
        <w:rPr>
          <w:rFonts w:ascii="Times New Roman" w:hAnsi="Times New Roman" w:cs="Times New Roman"/>
          <w:b/>
          <w:color w:val="auto"/>
        </w:rPr>
      </w:pPr>
      <w:r>
        <w:rPr>
          <w:rFonts w:ascii="Times New Roman" w:hAnsi="Times New Roman" w:cs="Times New Roman"/>
          <w:b/>
          <w:color w:val="auto"/>
        </w:rPr>
        <w:t>Social Impact Analysis</w:t>
      </w:r>
    </w:p>
    <w:p w14:paraId="37FB69EA" w14:textId="77777777" w:rsidR="007751CD" w:rsidRDefault="007C277A" w:rsidP="00B4131C">
      <w:pPr>
        <w:pStyle w:val="ListParagraph"/>
        <w:numPr>
          <w:ilvl w:val="1"/>
          <w:numId w:val="4"/>
        </w:numPr>
        <w:suppressAutoHyphens/>
        <w:spacing w:after="0" w:line="276" w:lineRule="auto"/>
        <w:ind w:left="216" w:hanging="216"/>
        <w:rPr>
          <w:rFonts w:ascii="Times New Roman" w:hAnsi="Times New Roman" w:cs="Times New Roman"/>
          <w:color w:val="auto"/>
        </w:rPr>
      </w:pPr>
      <w:r>
        <w:rPr>
          <w:rFonts w:ascii="Times New Roman" w:hAnsi="Times New Roman" w:cs="Times New Roman"/>
          <w:color w:val="auto"/>
        </w:rPr>
        <w:t>How society will be benefitted from your project idea.</w:t>
      </w:r>
    </w:p>
    <w:p w14:paraId="431AF566" w14:textId="77777777" w:rsidR="007C277A" w:rsidRPr="007C277A" w:rsidRDefault="007C277A" w:rsidP="007C277A">
      <w:pPr>
        <w:pStyle w:val="ListParagraph"/>
        <w:suppressAutoHyphens/>
        <w:spacing w:after="0" w:line="276" w:lineRule="auto"/>
        <w:ind w:left="216"/>
        <w:rPr>
          <w:rFonts w:ascii="Times New Roman" w:hAnsi="Times New Roman" w:cs="Times New Roman"/>
          <w:color w:val="auto"/>
        </w:rPr>
      </w:pPr>
    </w:p>
    <w:p w14:paraId="7C451727" w14:textId="531FBBBB" w:rsidR="00C83243" w:rsidRPr="00C83243" w:rsidRDefault="007C277A" w:rsidP="00B4131C">
      <w:pPr>
        <w:spacing w:after="0" w:line="276" w:lineRule="auto"/>
        <w:rPr>
          <w:rFonts w:ascii="Times New Roman" w:hAnsi="Times New Roman" w:cs="Times New Roman"/>
          <w:b/>
          <w:color w:val="auto"/>
        </w:rPr>
      </w:pPr>
      <w:r>
        <w:rPr>
          <w:rFonts w:ascii="Times New Roman" w:hAnsi="Times New Roman" w:cs="Times New Roman"/>
          <w:b/>
          <w:color w:val="auto"/>
        </w:rPr>
        <w:t>Development Plan</w:t>
      </w:r>
      <w:r w:rsidR="00863C28">
        <w:rPr>
          <w:rFonts w:ascii="Times New Roman" w:hAnsi="Times New Roman" w:cs="Times New Roman"/>
          <w:b/>
          <w:color w:val="auto"/>
        </w:rPr>
        <w:t xml:space="preserve"> and Project Schedule</w:t>
      </w:r>
    </w:p>
    <w:p w14:paraId="01962FDA" w14:textId="5176015C" w:rsidR="00A52608" w:rsidRPr="00A52608" w:rsidRDefault="007C277A" w:rsidP="00B4131C">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In your document you should provide proper development plan that presents in every SDLC including project schedule</w:t>
      </w:r>
      <w:r w:rsidR="00863C28">
        <w:rPr>
          <w:rFonts w:ascii="Times New Roman" w:hAnsi="Times New Roman" w:cs="Times New Roman"/>
          <w:color w:val="auto"/>
        </w:rPr>
        <w:t xml:space="preserve"> in any PM tool</w:t>
      </w:r>
      <w:r>
        <w:rPr>
          <w:rFonts w:ascii="Times New Roman" w:hAnsi="Times New Roman" w:cs="Times New Roman"/>
          <w:color w:val="auto"/>
        </w:rPr>
        <w:t>.</w:t>
      </w:r>
    </w:p>
    <w:p w14:paraId="79B67B42" w14:textId="77777777" w:rsidR="007C277A" w:rsidRPr="00C83243" w:rsidRDefault="007C277A" w:rsidP="007C277A">
      <w:pPr>
        <w:spacing w:after="0" w:line="276" w:lineRule="auto"/>
        <w:rPr>
          <w:rFonts w:ascii="Times New Roman" w:hAnsi="Times New Roman" w:cs="Times New Roman"/>
          <w:b/>
          <w:color w:val="auto"/>
        </w:rPr>
      </w:pPr>
      <w:r>
        <w:rPr>
          <w:rFonts w:ascii="Times New Roman" w:hAnsi="Times New Roman" w:cs="Times New Roman"/>
          <w:b/>
          <w:color w:val="auto"/>
        </w:rPr>
        <w:t>Marketing Plan</w:t>
      </w:r>
    </w:p>
    <w:p w14:paraId="68A3949A" w14:textId="77777777" w:rsidR="007C277A" w:rsidRPr="00A52608" w:rsidRDefault="007C277A" w:rsidP="007C277A">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 xml:space="preserve">In your document you should provide proper marketing plan that will make your idea popular among the community so that you can make business. Marketing plan should have short term, long term and continuous </w:t>
      </w:r>
      <w:r w:rsidR="007C676B">
        <w:rPr>
          <w:rFonts w:ascii="Times New Roman" w:hAnsi="Times New Roman" w:cs="Times New Roman"/>
          <w:color w:val="auto"/>
        </w:rPr>
        <w:t>plan.</w:t>
      </w:r>
    </w:p>
    <w:p w14:paraId="6688C676" w14:textId="77777777" w:rsidR="00E86817" w:rsidRPr="00E86817" w:rsidRDefault="00E86817" w:rsidP="00B4131C">
      <w:pPr>
        <w:pStyle w:val="ListParagraph"/>
        <w:suppressAutoHyphens/>
        <w:spacing w:after="0" w:line="276" w:lineRule="auto"/>
        <w:ind w:left="216"/>
        <w:rPr>
          <w:rFonts w:ascii="Times New Roman" w:hAnsi="Times New Roman" w:cs="Times New Roman"/>
          <w:b/>
          <w:color w:val="auto"/>
        </w:rPr>
      </w:pPr>
    </w:p>
    <w:p w14:paraId="28329A00" w14:textId="77777777" w:rsidR="007C676B" w:rsidRPr="00C83243" w:rsidRDefault="007C676B" w:rsidP="007C676B">
      <w:pPr>
        <w:spacing w:after="0" w:line="276" w:lineRule="auto"/>
        <w:rPr>
          <w:rFonts w:ascii="Times New Roman" w:hAnsi="Times New Roman" w:cs="Times New Roman"/>
          <w:b/>
          <w:color w:val="auto"/>
        </w:rPr>
      </w:pPr>
      <w:r>
        <w:rPr>
          <w:rFonts w:ascii="Times New Roman" w:hAnsi="Times New Roman" w:cs="Times New Roman"/>
          <w:b/>
          <w:color w:val="auto"/>
        </w:rPr>
        <w:t>Cost and Profit Analysis</w:t>
      </w:r>
    </w:p>
    <w:p w14:paraId="384AB284" w14:textId="77777777" w:rsidR="007C676B" w:rsidRPr="00A52608" w:rsidRDefault="007C676B" w:rsidP="007C676B">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In your document you should provide proper cost analysis including development and marketing cost. Then you can show profit analysis. Based on your profit analysis inve</w:t>
      </w:r>
      <w:r w:rsidR="008E0F22">
        <w:rPr>
          <w:rFonts w:ascii="Times New Roman" w:hAnsi="Times New Roman" w:cs="Times New Roman"/>
          <w:color w:val="auto"/>
        </w:rPr>
        <w:t>s</w:t>
      </w:r>
      <w:r>
        <w:rPr>
          <w:rFonts w:ascii="Times New Roman" w:hAnsi="Times New Roman" w:cs="Times New Roman"/>
          <w:color w:val="auto"/>
        </w:rPr>
        <w:t>tors will be agreed to invest on your idea.</w:t>
      </w:r>
    </w:p>
    <w:p w14:paraId="50E7A06B" w14:textId="419F23F4" w:rsidR="008C52FA" w:rsidRDefault="009850CB" w:rsidP="008C52FA">
      <w:pPr>
        <w:pStyle w:val="ListParagraph"/>
        <w:numPr>
          <w:ilvl w:val="0"/>
          <w:numId w:val="6"/>
        </w:numPr>
        <w:suppressAutoHyphens/>
        <w:spacing w:before="100" w:beforeAutospacing="1" w:after="100" w:afterAutospacing="1" w:line="240" w:lineRule="auto"/>
        <w:rPr>
          <w:rFonts w:ascii="Cambria" w:hAnsi="Cambria"/>
          <w:color w:val="000000"/>
          <w:sz w:val="24"/>
        </w:rPr>
      </w:pPr>
      <w:r>
        <w:rPr>
          <w:rFonts w:ascii="Times New Roman" w:hAnsi="Times New Roman" w:cs="Times New Roman"/>
          <w:b/>
          <w:bCs/>
          <w:color w:val="FF0000"/>
          <w:sz w:val="28"/>
          <w:szCs w:val="28"/>
        </w:rPr>
        <w:t xml:space="preserve">NOTE: Complete the project. Visit your industry personnel (Any experienced </w:t>
      </w:r>
      <w:r w:rsidR="0045343E">
        <w:rPr>
          <w:rFonts w:ascii="Times New Roman" w:hAnsi="Times New Roman" w:cs="Times New Roman"/>
          <w:b/>
          <w:bCs/>
          <w:color w:val="FF0000"/>
          <w:sz w:val="28"/>
          <w:szCs w:val="28"/>
        </w:rPr>
        <w:t>Business Analyst</w:t>
      </w:r>
      <w:r>
        <w:rPr>
          <w:rFonts w:ascii="Times New Roman" w:hAnsi="Times New Roman" w:cs="Times New Roman"/>
          <w:b/>
          <w:bCs/>
          <w:color w:val="FF0000"/>
          <w:sz w:val="28"/>
          <w:szCs w:val="28"/>
        </w:rPr>
        <w:t>/</w:t>
      </w:r>
      <w:r w:rsidR="0045343E">
        <w:rPr>
          <w:rFonts w:ascii="Times New Roman" w:hAnsi="Times New Roman" w:cs="Times New Roman"/>
          <w:b/>
          <w:bCs/>
          <w:color w:val="FF0000"/>
          <w:sz w:val="28"/>
          <w:szCs w:val="28"/>
        </w:rPr>
        <w:t xml:space="preserve"> Project Coordinator/ Project Manager</w:t>
      </w:r>
      <w:r>
        <w:rPr>
          <w:rFonts w:ascii="Times New Roman" w:hAnsi="Times New Roman" w:cs="Times New Roman"/>
          <w:b/>
          <w:bCs/>
          <w:color w:val="FF0000"/>
          <w:sz w:val="28"/>
          <w:szCs w:val="28"/>
        </w:rPr>
        <w:t>) time to time and take his</w:t>
      </w:r>
      <w:r w:rsidR="00820508">
        <w:rPr>
          <w:rFonts w:ascii="Times New Roman" w:hAnsi="Times New Roman" w:cs="Times New Roman"/>
          <w:b/>
          <w:bCs/>
          <w:color w:val="FF0000"/>
          <w:sz w:val="28"/>
          <w:szCs w:val="28"/>
        </w:rPr>
        <w:t>/her</w:t>
      </w:r>
      <w:r>
        <w:rPr>
          <w:rFonts w:ascii="Times New Roman" w:hAnsi="Times New Roman" w:cs="Times New Roman"/>
          <w:b/>
          <w:bCs/>
          <w:color w:val="FF0000"/>
          <w:sz w:val="28"/>
          <w:szCs w:val="28"/>
        </w:rPr>
        <w:t xml:space="preserve"> approval and sign</w:t>
      </w:r>
      <w:r w:rsidR="005D7B52">
        <w:rPr>
          <w:rFonts w:ascii="Times New Roman" w:hAnsi="Times New Roman" w:cs="Times New Roman"/>
          <w:b/>
          <w:bCs/>
          <w:color w:val="FF0000"/>
          <w:sz w:val="28"/>
          <w:szCs w:val="28"/>
        </w:rPr>
        <w:t xml:space="preserve"> in the first page signing place</w:t>
      </w:r>
      <w:r>
        <w:rPr>
          <w:rFonts w:ascii="Times New Roman" w:hAnsi="Times New Roman" w:cs="Times New Roman"/>
          <w:b/>
          <w:bCs/>
          <w:color w:val="FF0000"/>
          <w:sz w:val="28"/>
          <w:szCs w:val="28"/>
        </w:rPr>
        <w:t xml:space="preserve"> after completing everything</w:t>
      </w:r>
      <w:r>
        <w:rPr>
          <w:b/>
          <w:bCs/>
          <w:color w:val="FF0000"/>
        </w:rPr>
        <w:t xml:space="preserve">. Stapler his/ her visiting card with the report. If I see any copy paste among any groups both groups will get 0 marks. </w:t>
      </w:r>
      <w:r w:rsidR="008C52FA">
        <w:rPr>
          <w:b/>
          <w:bCs/>
          <w:color w:val="FF0000"/>
        </w:rPr>
        <w:t>If you can’t manage any industry personnel skip that part and let me know but, don’t cheat.</w:t>
      </w:r>
    </w:p>
    <w:p w14:paraId="7F1F264C" w14:textId="61020255" w:rsidR="009850CB" w:rsidRDefault="009850CB" w:rsidP="008C52FA">
      <w:pPr>
        <w:pStyle w:val="ListParagraph"/>
        <w:suppressAutoHyphens/>
        <w:spacing w:before="100" w:beforeAutospacing="1" w:after="100" w:afterAutospacing="1" w:line="240" w:lineRule="auto"/>
        <w:rPr>
          <w:rFonts w:ascii="Cambria" w:hAnsi="Cambria"/>
          <w:color w:val="000000"/>
          <w:sz w:val="24"/>
        </w:rPr>
      </w:pPr>
    </w:p>
    <w:p w14:paraId="690D2752" w14:textId="77777777" w:rsidR="009850CB" w:rsidRDefault="009850CB" w:rsidP="009850CB">
      <w:pPr>
        <w:pStyle w:val="ListParagraph"/>
        <w:spacing w:before="100" w:beforeAutospacing="1" w:after="100" w:afterAutospacing="1" w:line="240" w:lineRule="auto"/>
        <w:rPr>
          <w:rFonts w:ascii="Cambria" w:hAnsi="Cambria"/>
          <w:color w:val="000000"/>
          <w:sz w:val="24"/>
        </w:rPr>
      </w:pPr>
    </w:p>
    <w:p w14:paraId="38AA5C6A" w14:textId="3277C974" w:rsidR="009850CB" w:rsidRDefault="009850CB" w:rsidP="009850CB">
      <w:pPr>
        <w:pStyle w:val="ListParagraph"/>
        <w:numPr>
          <w:ilvl w:val="0"/>
          <w:numId w:val="3"/>
        </w:numPr>
        <w:spacing w:before="100" w:beforeAutospacing="1" w:after="100" w:afterAutospacing="1" w:line="240" w:lineRule="auto"/>
        <w:rPr>
          <w:rFonts w:ascii="Cambria" w:hAnsi="Cambria"/>
          <w:color w:val="000000"/>
          <w:sz w:val="24"/>
        </w:rPr>
      </w:pPr>
      <w:r>
        <w:rPr>
          <w:rFonts w:ascii="Times New Roman" w:hAnsi="Times New Roman" w:cs="Times New Roman"/>
          <w:b/>
          <w:bCs/>
          <w:color w:val="FF0000"/>
          <w:sz w:val="28"/>
          <w:szCs w:val="28"/>
        </w:rPr>
        <w:t xml:space="preserve">NOTE: </w:t>
      </w:r>
      <w:r w:rsidR="00D33250">
        <w:rPr>
          <w:rFonts w:ascii="Times New Roman" w:hAnsi="Times New Roman" w:cs="Times New Roman"/>
          <w:b/>
          <w:bCs/>
          <w:color w:val="FF0000"/>
          <w:sz w:val="28"/>
          <w:szCs w:val="28"/>
        </w:rPr>
        <w:t xml:space="preserve">All members should be present during submission. </w:t>
      </w:r>
      <w:r>
        <w:rPr>
          <w:rFonts w:ascii="Times New Roman" w:hAnsi="Times New Roman" w:cs="Times New Roman"/>
          <w:b/>
          <w:bCs/>
          <w:color w:val="FF0000"/>
          <w:sz w:val="28"/>
          <w:szCs w:val="28"/>
        </w:rPr>
        <w:t>You can submit the project any day in class</w:t>
      </w:r>
      <w:r w:rsidR="009774AF">
        <w:rPr>
          <w:rFonts w:ascii="Times New Roman" w:hAnsi="Times New Roman" w:cs="Times New Roman"/>
          <w:b/>
          <w:bCs/>
          <w:color w:val="FF0000"/>
          <w:sz w:val="28"/>
          <w:szCs w:val="28"/>
        </w:rPr>
        <w:t xml:space="preserve"> till our last class.</w:t>
      </w:r>
    </w:p>
    <w:p w14:paraId="0CD8091B" w14:textId="7F01B239" w:rsidR="00383742" w:rsidRPr="00383742" w:rsidRDefault="00383742" w:rsidP="009850CB">
      <w:pPr>
        <w:spacing w:beforeAutospacing="1" w:after="0" w:afterAutospacing="1" w:line="240" w:lineRule="auto"/>
        <w:rPr>
          <w:rFonts w:ascii="Cambria" w:hAnsi="Cambria"/>
          <w:color w:val="000000"/>
          <w:sz w:val="24"/>
        </w:rPr>
      </w:pPr>
    </w:p>
    <w:sectPr w:rsidR="00383742" w:rsidRPr="00383742" w:rsidSect="005A340F">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6149" w14:textId="77777777" w:rsidR="00AF4061" w:rsidRDefault="00AF4061">
      <w:pPr>
        <w:spacing w:after="0" w:line="240" w:lineRule="auto"/>
      </w:pPr>
      <w:r>
        <w:separator/>
      </w:r>
    </w:p>
  </w:endnote>
  <w:endnote w:type="continuationSeparator" w:id="0">
    <w:p w14:paraId="68C2B970" w14:textId="77777777" w:rsidR="00AF4061" w:rsidRDefault="00AF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4B81B" w14:textId="77777777" w:rsidR="00AF4061" w:rsidRDefault="00AF4061">
      <w:pPr>
        <w:spacing w:after="0" w:line="240" w:lineRule="auto"/>
      </w:pPr>
      <w:r>
        <w:separator/>
      </w:r>
    </w:p>
  </w:footnote>
  <w:footnote w:type="continuationSeparator" w:id="0">
    <w:p w14:paraId="7D06AB12" w14:textId="77777777" w:rsidR="00AF4061" w:rsidRDefault="00AF4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64A"/>
    <w:multiLevelType w:val="multilevel"/>
    <w:tmpl w:val="5D34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16cid:durableId="1900821919">
    <w:abstractNumId w:val="1"/>
  </w:num>
  <w:num w:numId="2" w16cid:durableId="2084645991">
    <w:abstractNumId w:val="3"/>
  </w:num>
  <w:num w:numId="3" w16cid:durableId="1053963028">
    <w:abstractNumId w:val="2"/>
  </w:num>
  <w:num w:numId="4" w16cid:durableId="981498271">
    <w:abstractNumId w:val="4"/>
  </w:num>
  <w:num w:numId="5" w16cid:durableId="237711894">
    <w:abstractNumId w:val="0"/>
  </w:num>
  <w:num w:numId="6" w16cid:durableId="1587499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1BB3"/>
    <w:rsid w:val="00025EA8"/>
    <w:rsid w:val="000445F6"/>
    <w:rsid w:val="000516AA"/>
    <w:rsid w:val="00055400"/>
    <w:rsid w:val="000751BA"/>
    <w:rsid w:val="00085C80"/>
    <w:rsid w:val="00086492"/>
    <w:rsid w:val="0009124C"/>
    <w:rsid w:val="000A320D"/>
    <w:rsid w:val="000A6140"/>
    <w:rsid w:val="000A6E2A"/>
    <w:rsid w:val="000B7C91"/>
    <w:rsid w:val="000C010C"/>
    <w:rsid w:val="000D4A38"/>
    <w:rsid w:val="000D63A7"/>
    <w:rsid w:val="000D7685"/>
    <w:rsid w:val="000D7A6C"/>
    <w:rsid w:val="000F52C0"/>
    <w:rsid w:val="001029FB"/>
    <w:rsid w:val="00137E4D"/>
    <w:rsid w:val="00140B74"/>
    <w:rsid w:val="0014315F"/>
    <w:rsid w:val="00151B68"/>
    <w:rsid w:val="00164E1F"/>
    <w:rsid w:val="00170AE9"/>
    <w:rsid w:val="00177A8D"/>
    <w:rsid w:val="00180C47"/>
    <w:rsid w:val="001B50EA"/>
    <w:rsid w:val="001C0468"/>
    <w:rsid w:val="001D7389"/>
    <w:rsid w:val="001F463F"/>
    <w:rsid w:val="00204469"/>
    <w:rsid w:val="002058E2"/>
    <w:rsid w:val="00214CA5"/>
    <w:rsid w:val="00230A71"/>
    <w:rsid w:val="00230C28"/>
    <w:rsid w:val="002341CE"/>
    <w:rsid w:val="002366E7"/>
    <w:rsid w:val="0023686C"/>
    <w:rsid w:val="002604FF"/>
    <w:rsid w:val="00286FA6"/>
    <w:rsid w:val="00287182"/>
    <w:rsid w:val="002967A3"/>
    <w:rsid w:val="002B5AA7"/>
    <w:rsid w:val="002C0694"/>
    <w:rsid w:val="002E2CBC"/>
    <w:rsid w:val="003166A2"/>
    <w:rsid w:val="00320E3D"/>
    <w:rsid w:val="0032646A"/>
    <w:rsid w:val="00335CE6"/>
    <w:rsid w:val="00337FD3"/>
    <w:rsid w:val="00347FB0"/>
    <w:rsid w:val="003623AD"/>
    <w:rsid w:val="00373594"/>
    <w:rsid w:val="00382651"/>
    <w:rsid w:val="00383742"/>
    <w:rsid w:val="0038570F"/>
    <w:rsid w:val="00387FAF"/>
    <w:rsid w:val="00394BE8"/>
    <w:rsid w:val="003B4B72"/>
    <w:rsid w:val="003D3D84"/>
    <w:rsid w:val="003E5219"/>
    <w:rsid w:val="003F7308"/>
    <w:rsid w:val="004147CE"/>
    <w:rsid w:val="004175E2"/>
    <w:rsid w:val="00421FAE"/>
    <w:rsid w:val="00430F84"/>
    <w:rsid w:val="00434B83"/>
    <w:rsid w:val="0045343E"/>
    <w:rsid w:val="004723CC"/>
    <w:rsid w:val="0047435D"/>
    <w:rsid w:val="0048607E"/>
    <w:rsid w:val="00490CDF"/>
    <w:rsid w:val="004954DF"/>
    <w:rsid w:val="004B0B72"/>
    <w:rsid w:val="004B53BF"/>
    <w:rsid w:val="004C5735"/>
    <w:rsid w:val="004D052C"/>
    <w:rsid w:val="004D10D4"/>
    <w:rsid w:val="004D183D"/>
    <w:rsid w:val="004D6880"/>
    <w:rsid w:val="004E6F63"/>
    <w:rsid w:val="004F6C77"/>
    <w:rsid w:val="00505969"/>
    <w:rsid w:val="005154A1"/>
    <w:rsid w:val="00526810"/>
    <w:rsid w:val="00526C79"/>
    <w:rsid w:val="00541995"/>
    <w:rsid w:val="00553655"/>
    <w:rsid w:val="005708D1"/>
    <w:rsid w:val="00580C7B"/>
    <w:rsid w:val="005A340F"/>
    <w:rsid w:val="005C53E2"/>
    <w:rsid w:val="005C6A50"/>
    <w:rsid w:val="005D6B5E"/>
    <w:rsid w:val="005D7B52"/>
    <w:rsid w:val="005E002B"/>
    <w:rsid w:val="005F000A"/>
    <w:rsid w:val="005F024C"/>
    <w:rsid w:val="005F45D7"/>
    <w:rsid w:val="005F6445"/>
    <w:rsid w:val="00605F40"/>
    <w:rsid w:val="00611631"/>
    <w:rsid w:val="00611BB3"/>
    <w:rsid w:val="0062220A"/>
    <w:rsid w:val="00625EE2"/>
    <w:rsid w:val="00633D52"/>
    <w:rsid w:val="0064594C"/>
    <w:rsid w:val="006576A2"/>
    <w:rsid w:val="00665ADF"/>
    <w:rsid w:val="0067002F"/>
    <w:rsid w:val="00682DBE"/>
    <w:rsid w:val="00686AAC"/>
    <w:rsid w:val="006870DF"/>
    <w:rsid w:val="00690675"/>
    <w:rsid w:val="00696611"/>
    <w:rsid w:val="006A0801"/>
    <w:rsid w:val="006A1850"/>
    <w:rsid w:val="006B38AE"/>
    <w:rsid w:val="006B6099"/>
    <w:rsid w:val="006C45F4"/>
    <w:rsid w:val="006E32A7"/>
    <w:rsid w:val="006E5646"/>
    <w:rsid w:val="006E65BD"/>
    <w:rsid w:val="006F45B6"/>
    <w:rsid w:val="00701D43"/>
    <w:rsid w:val="007243AA"/>
    <w:rsid w:val="00732D7E"/>
    <w:rsid w:val="00773DAF"/>
    <w:rsid w:val="00774A36"/>
    <w:rsid w:val="007751CD"/>
    <w:rsid w:val="00792D5E"/>
    <w:rsid w:val="007B71BA"/>
    <w:rsid w:val="007C277A"/>
    <w:rsid w:val="007C676B"/>
    <w:rsid w:val="007D22E4"/>
    <w:rsid w:val="007E0CA3"/>
    <w:rsid w:val="007E140B"/>
    <w:rsid w:val="007F706D"/>
    <w:rsid w:val="00820508"/>
    <w:rsid w:val="008220DB"/>
    <w:rsid w:val="008238D9"/>
    <w:rsid w:val="00826A8F"/>
    <w:rsid w:val="0083401B"/>
    <w:rsid w:val="00842840"/>
    <w:rsid w:val="00847540"/>
    <w:rsid w:val="00850917"/>
    <w:rsid w:val="00857F64"/>
    <w:rsid w:val="00862809"/>
    <w:rsid w:val="00863C28"/>
    <w:rsid w:val="0086744B"/>
    <w:rsid w:val="008944BF"/>
    <w:rsid w:val="008A4050"/>
    <w:rsid w:val="008B1527"/>
    <w:rsid w:val="008B2097"/>
    <w:rsid w:val="008C52FA"/>
    <w:rsid w:val="008E0F22"/>
    <w:rsid w:val="008F1D94"/>
    <w:rsid w:val="009032DB"/>
    <w:rsid w:val="00910A02"/>
    <w:rsid w:val="0091424C"/>
    <w:rsid w:val="00914731"/>
    <w:rsid w:val="0093742D"/>
    <w:rsid w:val="00951B07"/>
    <w:rsid w:val="00956AAA"/>
    <w:rsid w:val="009774AF"/>
    <w:rsid w:val="009850CB"/>
    <w:rsid w:val="00987A48"/>
    <w:rsid w:val="00997E80"/>
    <w:rsid w:val="009A0BA8"/>
    <w:rsid w:val="009A59FD"/>
    <w:rsid w:val="009E6523"/>
    <w:rsid w:val="00A064D9"/>
    <w:rsid w:val="00A06858"/>
    <w:rsid w:val="00A06DE7"/>
    <w:rsid w:val="00A129B0"/>
    <w:rsid w:val="00A325C9"/>
    <w:rsid w:val="00A4063F"/>
    <w:rsid w:val="00A46C27"/>
    <w:rsid w:val="00A52608"/>
    <w:rsid w:val="00A62D8D"/>
    <w:rsid w:val="00A720C2"/>
    <w:rsid w:val="00A73EC0"/>
    <w:rsid w:val="00AA0655"/>
    <w:rsid w:val="00AB5B98"/>
    <w:rsid w:val="00AD2FE5"/>
    <w:rsid w:val="00AD4B18"/>
    <w:rsid w:val="00AD7A5B"/>
    <w:rsid w:val="00AF4061"/>
    <w:rsid w:val="00B03437"/>
    <w:rsid w:val="00B1591C"/>
    <w:rsid w:val="00B16231"/>
    <w:rsid w:val="00B2600B"/>
    <w:rsid w:val="00B31D22"/>
    <w:rsid w:val="00B34B66"/>
    <w:rsid w:val="00B41200"/>
    <w:rsid w:val="00B4131C"/>
    <w:rsid w:val="00B6122C"/>
    <w:rsid w:val="00B72A54"/>
    <w:rsid w:val="00B93ADD"/>
    <w:rsid w:val="00BA16AA"/>
    <w:rsid w:val="00BB23BA"/>
    <w:rsid w:val="00BD6799"/>
    <w:rsid w:val="00BF4510"/>
    <w:rsid w:val="00BF5D2A"/>
    <w:rsid w:val="00C001D4"/>
    <w:rsid w:val="00C15056"/>
    <w:rsid w:val="00C167D6"/>
    <w:rsid w:val="00C71080"/>
    <w:rsid w:val="00C83243"/>
    <w:rsid w:val="00C90DCD"/>
    <w:rsid w:val="00C96835"/>
    <w:rsid w:val="00CA2166"/>
    <w:rsid w:val="00CE0760"/>
    <w:rsid w:val="00CE329C"/>
    <w:rsid w:val="00D019CE"/>
    <w:rsid w:val="00D0372C"/>
    <w:rsid w:val="00D07914"/>
    <w:rsid w:val="00D217A5"/>
    <w:rsid w:val="00D33250"/>
    <w:rsid w:val="00D37583"/>
    <w:rsid w:val="00D56B9D"/>
    <w:rsid w:val="00D66BA3"/>
    <w:rsid w:val="00D8318B"/>
    <w:rsid w:val="00D937CA"/>
    <w:rsid w:val="00D975D2"/>
    <w:rsid w:val="00DA42A9"/>
    <w:rsid w:val="00DA498E"/>
    <w:rsid w:val="00DB11A7"/>
    <w:rsid w:val="00DB31C1"/>
    <w:rsid w:val="00DB5474"/>
    <w:rsid w:val="00DC137B"/>
    <w:rsid w:val="00DE5031"/>
    <w:rsid w:val="00DE6635"/>
    <w:rsid w:val="00DE70AA"/>
    <w:rsid w:val="00E13AD1"/>
    <w:rsid w:val="00E34572"/>
    <w:rsid w:val="00E57051"/>
    <w:rsid w:val="00E61678"/>
    <w:rsid w:val="00E724A3"/>
    <w:rsid w:val="00E776A4"/>
    <w:rsid w:val="00E86817"/>
    <w:rsid w:val="00EA5A48"/>
    <w:rsid w:val="00EA6B7C"/>
    <w:rsid w:val="00EB497F"/>
    <w:rsid w:val="00EC4EE0"/>
    <w:rsid w:val="00ED1760"/>
    <w:rsid w:val="00ED5EF4"/>
    <w:rsid w:val="00EE457E"/>
    <w:rsid w:val="00EE4D86"/>
    <w:rsid w:val="00F00245"/>
    <w:rsid w:val="00F00281"/>
    <w:rsid w:val="00F405B8"/>
    <w:rsid w:val="00F554E5"/>
    <w:rsid w:val="00F574B8"/>
    <w:rsid w:val="00F603F1"/>
    <w:rsid w:val="00F619C9"/>
    <w:rsid w:val="00F81F32"/>
    <w:rsid w:val="00F8589E"/>
    <w:rsid w:val="00F91192"/>
    <w:rsid w:val="00F91F3A"/>
    <w:rsid w:val="00F96254"/>
    <w:rsid w:val="00FA2FA6"/>
    <w:rsid w:val="00FA7954"/>
    <w:rsid w:val="00FE1E3C"/>
    <w:rsid w:val="00FE2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2DE9"/>
  <w15:docId w15:val="{A98F913A-2CE9-4961-9F9C-61FE168B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94"/>
    <w:rPr>
      <w:sz w:val="22"/>
    </w:rPr>
  </w:style>
  <w:style w:type="paragraph" w:styleId="Heading1">
    <w:name w:val="heading 1"/>
    <w:basedOn w:val="Normal"/>
    <w:next w:val="Normal"/>
    <w:link w:val="Heading1Char"/>
    <w:uiPriority w:val="9"/>
    <w:unhideWhenUsed/>
    <w:qFormat/>
    <w:rsid w:val="006576A2"/>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unhideWhenUsed/>
    <w:qFormat/>
    <w:rsid w:val="006576A2"/>
    <w:pPr>
      <w:keepNext/>
      <w:keepLines/>
      <w:spacing w:before="160" w:after="0"/>
      <w:outlineLvl w:val="1"/>
    </w:pPr>
    <w:rPr>
      <w:rFonts w:asciiTheme="majorHAnsi" w:eastAsiaTheme="majorEastAsia" w:hAnsiTheme="majorHAnsi" w:cstheme="majorBidi"/>
      <w:color w:val="1FB1E6"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6576A2"/>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sid w:val="006576A2"/>
    <w:rPr>
      <w:caps/>
      <w:color w:val="000000" w:themeColor="text1"/>
      <w:sz w:val="20"/>
    </w:rPr>
  </w:style>
  <w:style w:type="character" w:styleId="PlaceholderText">
    <w:name w:val="Placeholder Text"/>
    <w:basedOn w:val="DefaultParagraphFont"/>
    <w:uiPriority w:val="99"/>
    <w:semiHidden/>
    <w:rsid w:val="006576A2"/>
    <w:rPr>
      <w:color w:val="808080"/>
    </w:rPr>
  </w:style>
  <w:style w:type="paragraph" w:styleId="Title">
    <w:name w:val="Title"/>
    <w:basedOn w:val="Normal"/>
    <w:next w:val="Normal"/>
    <w:link w:val="TitleChar"/>
    <w:uiPriority w:val="1"/>
    <w:qFormat/>
    <w:rsid w:val="006576A2"/>
    <w:pPr>
      <w:pBdr>
        <w:bottom w:val="thickThinLargeGap" w:sz="12" w:space="5" w:color="1FB1E6" w:themeColor="accent1"/>
      </w:pBdr>
      <w:spacing w:after="0" w:line="240" w:lineRule="auto"/>
      <w:contextualSpacing/>
    </w:pPr>
    <w:rPr>
      <w:rFonts w:asciiTheme="majorHAnsi" w:eastAsiaTheme="majorEastAsia" w:hAnsiTheme="majorHAnsi" w:cstheme="majorBidi"/>
      <w:caps/>
      <w:color w:val="1FB1E6" w:themeColor="accent1"/>
      <w:kern w:val="28"/>
      <w:sz w:val="48"/>
    </w:rPr>
  </w:style>
  <w:style w:type="character" w:customStyle="1" w:styleId="TitleChar">
    <w:name w:val="Title Char"/>
    <w:basedOn w:val="DefaultParagraphFont"/>
    <w:link w:val="Title"/>
    <w:uiPriority w:val="1"/>
    <w:rsid w:val="006576A2"/>
    <w:rPr>
      <w:rFonts w:asciiTheme="majorHAnsi" w:eastAsiaTheme="majorEastAsia" w:hAnsiTheme="majorHAnsi" w:cstheme="majorBidi"/>
      <w:caps/>
      <w:color w:val="1FB1E6" w:themeColor="accent1"/>
      <w:kern w:val="28"/>
      <w:sz w:val="48"/>
    </w:rPr>
  </w:style>
  <w:style w:type="paragraph" w:styleId="Subtitle">
    <w:name w:val="Subtitle"/>
    <w:basedOn w:val="Normal"/>
    <w:next w:val="Normal"/>
    <w:link w:val="SubtitleChar"/>
    <w:uiPriority w:val="1"/>
    <w:qFormat/>
    <w:rsid w:val="006576A2"/>
    <w:pPr>
      <w:numPr>
        <w:ilvl w:val="1"/>
      </w:numPr>
      <w:spacing w:after="160"/>
    </w:pPr>
    <w:rPr>
      <w:caps/>
      <w:color w:val="000000" w:themeColor="text1"/>
      <w:sz w:val="20"/>
    </w:rPr>
  </w:style>
  <w:style w:type="character" w:customStyle="1" w:styleId="SubtitleChar">
    <w:name w:val="Subtitle Char"/>
    <w:basedOn w:val="DefaultParagraphFont"/>
    <w:link w:val="Subtitle"/>
    <w:uiPriority w:val="1"/>
    <w:rsid w:val="006576A2"/>
    <w:rPr>
      <w:caps/>
      <w:color w:val="000000" w:themeColor="text1"/>
      <w:sz w:val="20"/>
    </w:rPr>
  </w:style>
  <w:style w:type="table" w:styleId="TableGrid">
    <w:name w:val="Table Grid"/>
    <w:basedOn w:val="TableNormal"/>
    <w:uiPriority w:val="59"/>
    <w:rsid w:val="00657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rsid w:val="006576A2"/>
    <w:pPr>
      <w:spacing w:after="0" w:line="240" w:lineRule="auto"/>
    </w:pPr>
  </w:style>
  <w:style w:type="paragraph" w:customStyle="1" w:styleId="Name">
    <w:name w:val="Name"/>
    <w:basedOn w:val="Normal"/>
    <w:uiPriority w:val="1"/>
    <w:qFormat/>
    <w:rsid w:val="006576A2"/>
    <w:pPr>
      <w:spacing w:before="300" w:after="0" w:line="240" w:lineRule="auto"/>
    </w:pPr>
    <w:rPr>
      <w:color w:val="000000" w:themeColor="text1"/>
      <w:sz w:val="20"/>
    </w:rPr>
  </w:style>
  <w:style w:type="table" w:customStyle="1" w:styleId="TaskListTable">
    <w:name w:val="Task List Table"/>
    <w:basedOn w:val="TableNormal"/>
    <w:uiPriority w:val="99"/>
    <w:rsid w:val="006576A2"/>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6576A2"/>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rsid w:val="006576A2"/>
    <w:rPr>
      <w:rFonts w:asciiTheme="majorHAnsi" w:eastAsiaTheme="majorEastAsia" w:hAnsiTheme="majorHAnsi" w:cstheme="majorBidi"/>
      <w:color w:val="1FB1E6" w:themeColor="accent1"/>
      <w:sz w:val="26"/>
    </w:rPr>
  </w:style>
  <w:style w:type="paragraph" w:styleId="Header">
    <w:name w:val="header"/>
    <w:basedOn w:val="Normal"/>
    <w:link w:val="HeaderChar"/>
    <w:uiPriority w:val="99"/>
    <w:unhideWhenUsed/>
    <w:rsid w:val="0065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A2"/>
  </w:style>
  <w:style w:type="paragraph" w:styleId="Footer">
    <w:name w:val="footer"/>
    <w:basedOn w:val="Normal"/>
    <w:link w:val="FooterChar"/>
    <w:uiPriority w:val="99"/>
    <w:unhideWhenUsed/>
    <w:rsid w:val="006576A2"/>
    <w:pPr>
      <w:spacing w:before="280" w:after="0" w:line="240" w:lineRule="auto"/>
      <w:jc w:val="right"/>
    </w:pPr>
    <w:rPr>
      <w:sz w:val="20"/>
    </w:rPr>
  </w:style>
  <w:style w:type="character" w:customStyle="1" w:styleId="FooterChar">
    <w:name w:val="Footer Char"/>
    <w:basedOn w:val="DefaultParagraphFont"/>
    <w:link w:val="Footer"/>
    <w:uiPriority w:val="99"/>
    <w:rsid w:val="006576A2"/>
    <w:rPr>
      <w:sz w:val="20"/>
    </w:rPr>
  </w:style>
  <w:style w:type="character" w:customStyle="1" w:styleId="apple-converted-space">
    <w:name w:val="apple-converted-space"/>
    <w:basedOn w:val="DefaultParagraphFont"/>
    <w:qFormat/>
    <w:rsid w:val="00F603F1"/>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rsid w:val="008F1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D94"/>
    <w:rPr>
      <w:rFonts w:ascii="Segoe UI" w:hAnsi="Segoe UI" w:cs="Segoe UI"/>
      <w:sz w:val="18"/>
      <w:szCs w:val="18"/>
    </w:rPr>
  </w:style>
  <w:style w:type="character" w:styleId="Hyperlink">
    <w:name w:val="Hyperlink"/>
    <w:basedOn w:val="DefaultParagraphFont"/>
    <w:uiPriority w:val="99"/>
    <w:unhideWhenUsed/>
    <w:rsid w:val="00C96835"/>
    <w:rPr>
      <w:color w:val="1FB1E6" w:themeColor="hyperlink"/>
      <w:u w:val="single"/>
    </w:rPr>
  </w:style>
  <w:style w:type="character" w:styleId="FollowedHyperlink">
    <w:name w:val="FollowedHyperlink"/>
    <w:basedOn w:val="DefaultParagraphFont"/>
    <w:uiPriority w:val="99"/>
    <w:semiHidden/>
    <w:unhideWhenUsed/>
    <w:rsid w:val="006A1850"/>
    <w:rPr>
      <w:color w:val="A053A5" w:themeColor="followedHyperlink"/>
      <w:u w:val="single"/>
    </w:rPr>
  </w:style>
  <w:style w:type="character" w:customStyle="1" w:styleId="Mention1">
    <w:name w:val="Mention1"/>
    <w:basedOn w:val="DefaultParagraphFont"/>
    <w:uiPriority w:val="99"/>
    <w:semiHidden/>
    <w:unhideWhenUsed/>
    <w:rsid w:val="006A1850"/>
    <w:rPr>
      <w:color w:val="2B579A"/>
      <w:shd w:val="clear" w:color="auto" w:fill="E6E6E6"/>
    </w:rPr>
  </w:style>
  <w:style w:type="table" w:customStyle="1" w:styleId="GridTable4-Accent11">
    <w:name w:val="Grid Table 4 - Accent 11"/>
    <w:basedOn w:val="TableNormal"/>
    <w:uiPriority w:val="49"/>
    <w:rsid w:val="006870DF"/>
    <w:pPr>
      <w:spacing w:after="0" w:line="240" w:lineRule="auto"/>
    </w:pPr>
    <w:rPr>
      <w:color w:val="auto"/>
      <w:sz w:val="22"/>
      <w:szCs w:val="22"/>
      <w:lang w:eastAsia="en-US"/>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469059">
      <w:bodyDiv w:val="1"/>
      <w:marLeft w:val="0"/>
      <w:marRight w:val="0"/>
      <w:marTop w:val="0"/>
      <w:marBottom w:val="0"/>
      <w:divBdr>
        <w:top w:val="none" w:sz="0" w:space="0" w:color="auto"/>
        <w:left w:val="none" w:sz="0" w:space="0" w:color="auto"/>
        <w:bottom w:val="none" w:sz="0" w:space="0" w:color="auto"/>
        <w:right w:val="none" w:sz="0" w:space="0" w:color="auto"/>
      </w:divBdr>
    </w:div>
    <w:div w:id="200084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ahmedAIUB\AppData\Roaming\Microsoft\Templates\Task%20assignment%20sheet%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509BC549E24531941D4A6AF7E998C4"/>
        <w:category>
          <w:name w:val="General"/>
          <w:gallery w:val="placeholder"/>
        </w:category>
        <w:types>
          <w:type w:val="bbPlcHdr"/>
        </w:types>
        <w:behaviors>
          <w:behavior w:val="content"/>
        </w:behaviors>
        <w:guid w:val="{8EDF252A-1CC1-4005-8559-D70268992FC0}"/>
      </w:docPartPr>
      <w:docPartBody>
        <w:p w:rsidR="00C22BD0" w:rsidRDefault="00A46BFB">
          <w:pPr>
            <w:pStyle w:val="B7509BC549E24531941D4A6AF7E998C4"/>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6BFB"/>
    <w:rsid w:val="000136A6"/>
    <w:rsid w:val="00041265"/>
    <w:rsid w:val="00061D32"/>
    <w:rsid w:val="000A0A8D"/>
    <w:rsid w:val="00100314"/>
    <w:rsid w:val="001211FB"/>
    <w:rsid w:val="0013666C"/>
    <w:rsid w:val="001D29AF"/>
    <w:rsid w:val="00214C4A"/>
    <w:rsid w:val="002669BC"/>
    <w:rsid w:val="0027182C"/>
    <w:rsid w:val="002B7B49"/>
    <w:rsid w:val="002E4738"/>
    <w:rsid w:val="00445B9B"/>
    <w:rsid w:val="0046433D"/>
    <w:rsid w:val="00506987"/>
    <w:rsid w:val="005207EC"/>
    <w:rsid w:val="00526E8F"/>
    <w:rsid w:val="00671C0E"/>
    <w:rsid w:val="0082188C"/>
    <w:rsid w:val="00884E7A"/>
    <w:rsid w:val="008956BC"/>
    <w:rsid w:val="00896B09"/>
    <w:rsid w:val="00944787"/>
    <w:rsid w:val="00946EE8"/>
    <w:rsid w:val="0097712B"/>
    <w:rsid w:val="009822DA"/>
    <w:rsid w:val="009F6CFD"/>
    <w:rsid w:val="00A20C8E"/>
    <w:rsid w:val="00A20FAB"/>
    <w:rsid w:val="00A46BFB"/>
    <w:rsid w:val="00A54722"/>
    <w:rsid w:val="00AF4B35"/>
    <w:rsid w:val="00BC4B19"/>
    <w:rsid w:val="00BD4055"/>
    <w:rsid w:val="00BE30ED"/>
    <w:rsid w:val="00C03F06"/>
    <w:rsid w:val="00C22BD0"/>
    <w:rsid w:val="00C51A8E"/>
    <w:rsid w:val="00C73F3B"/>
    <w:rsid w:val="00D63E88"/>
    <w:rsid w:val="00D80F67"/>
    <w:rsid w:val="00D92755"/>
    <w:rsid w:val="00F13CB7"/>
    <w:rsid w:val="00F273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09BC549E24531941D4A6AF7E998C4">
    <w:name w:val="B7509BC549E24531941D4A6AF7E998C4"/>
    <w:rsid w:val="00946EE8"/>
  </w:style>
  <w:style w:type="character" w:styleId="PlaceholderText">
    <w:name w:val="Placeholder Text"/>
    <w:basedOn w:val="DefaultParagraphFont"/>
    <w:uiPriority w:val="99"/>
    <w:semiHidden/>
    <w:rsid w:val="00946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 (color)</Template>
  <TotalTime>946</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Ishteaque Ahmed</dc:creator>
  <cp:keywords/>
  <cp:lastModifiedBy>Abhijit Bhowmik</cp:lastModifiedBy>
  <cp:revision>144</cp:revision>
  <cp:lastPrinted>2022-07-29T06:39:00Z</cp:lastPrinted>
  <dcterms:created xsi:type="dcterms:W3CDTF">2016-06-01T13:57:00Z</dcterms:created>
  <dcterms:modified xsi:type="dcterms:W3CDTF">2023-04-01T17:32:00Z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TC029193129991</vt:lpwstr>
  </property>
</Properties>
</file>